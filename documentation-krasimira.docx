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5230AFEB" w:rsidR="003134D5" w:rsidRDefault="00FF72A5">
      <w:pPr>
        <w:rPr>
          <w:kern w:val="28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0E63504D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0" t="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 w="9525" cap="flat" cmpd="sng" algn="ctr">
                          <a:solidFill>
                            <a:srgbClr val="CC66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B90F1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" fillcolor="#c60" strokecolor="#c60">
                <v:stroke joinstyle="round"/>
              </v:rect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61C5176" w:rsidR="0066066F" w:rsidRDefault="0066066F">
          <w:pPr>
            <w:spacing w:line="276" w:lineRule="auto"/>
            <w:rPr>
              <w:sz w:val="56"/>
            </w:rPr>
          </w:pP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266C0E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48F54A77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rgbClr val="CC6600"/>
                        </a:solidFill>
                        <a:ln>
                          <a:solidFill>
                            <a:srgbClr val="CC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F375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" fillcolor="#c60" strokecolor="#c60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4117DADD" w:rsidR="007E6B13" w:rsidRPr="0033314A" w:rsidRDefault="007E6B13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4117DADD" w:rsidR="007E6B13" w:rsidRPr="0033314A" w:rsidRDefault="007E6B13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7CCC280C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DB47A0" w:rsidRDefault="007E6B13">
                            <w:pPr>
                              <w:rPr>
                                <w:rFonts w:ascii="Impact" w:hAnsi="Impact"/>
                                <w:color w:val="CC66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B47A0">
                              <w:rPr>
                                <w:rFonts w:ascii="Impact" w:hAnsi="Impact"/>
                                <w:color w:val="CC6600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" filled="f" stroked="f" strokeweight=".5pt">
                <v:textbox>
                  <w:txbxContent>
                    <w:p w14:paraId="68D99B7A" w14:textId="11D0BA88" w:rsidR="007E6B13" w:rsidRPr="00DB47A0" w:rsidRDefault="007E6B13">
                      <w:pPr>
                        <w:rPr>
                          <w:rFonts w:ascii="Impact" w:hAnsi="Impact"/>
                          <w:color w:val="CC6600"/>
                          <w:sz w:val="72"/>
                          <w:szCs w:val="72"/>
                          <w:lang w:val="en-US"/>
                        </w:rPr>
                      </w:pPr>
                      <w:r w:rsidRPr="00DB47A0">
                        <w:rPr>
                          <w:rFonts w:ascii="Impact" w:hAnsi="Impact"/>
                          <w:color w:val="CC6600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6470A025" w:rsidR="00FF72A5" w:rsidRPr="00FF72A5" w:rsidRDefault="00DB47A0" w:rsidP="00FF72A5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5F2ED9A9" wp14:editId="7555C7B2">
            <wp:extent cx="6400800" cy="1651635"/>
            <wp:effectExtent l="0" t="0" r="0" b="0"/>
            <wp:docPr id="18926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43A0" w14:textId="1746F566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D74AFE" w14:textId="1B4C3913" w:rsidR="008166FB" w:rsidRPr="00DB47A0" w:rsidRDefault="008166FB">
          <w:pPr>
            <w:pStyle w:val="TOCHeading"/>
            <w:rPr>
              <w:color w:val="CC6600"/>
            </w:rPr>
          </w:pPr>
          <w:r w:rsidRPr="00DB47A0">
            <w:rPr>
              <w:color w:val="CC6600"/>
            </w:rPr>
            <w:t>Contents</w:t>
          </w:r>
        </w:p>
        <w:p w14:paraId="0C09F49E" w14:textId="31A83223" w:rsidR="009637B8" w:rsidRDefault="008166FB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005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Team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F9FA62" w14:textId="14B41EE2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59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_Toc87190059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35076927" w14:textId="09DFE932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0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_Toc87190060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1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859D834" w14:textId="38733223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1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Stages of development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_Toc87190061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29C83755" w14:textId="526080D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2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4.1 Idea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_Toc87190062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00FF75D9" w14:textId="107091F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3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4.2 Organisation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_Toc87190063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358C19F" w14:textId="58392CA9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4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4.3 Realisation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_Toc87190064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F08EF04" w14:textId="5628F415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5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4.4 Testing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_Toc87190065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4C6543A" w14:textId="2893AC77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6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4.5 Polishing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_Toc87190066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779A24DC" w14:textId="2FE899BB" w:rsidR="009637B8" w:rsidRDefault="00000000">
          <w:pPr>
            <w:pStyle w:val="TOC1"/>
            <w:tabs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7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4.6 Presenting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_Toc87190067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3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6F850C6C" w14:textId="121351EC" w:rsidR="009637B8" w:rsidRDefault="00000000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90068" w:history="1"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5.</w:t>
            </w:r>
            <w:r w:rsidR="009637B8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9637B8" w:rsidRPr="004F686B">
              <w:rPr>
                <w:rStyle w:val="Hyperlink"/>
                <w:rFonts w:cstheme="minorHAnsi"/>
                <w:noProof/>
                <w:lang w:val="en-US"/>
              </w:rPr>
              <w:t>Diagram</w:t>
            </w:r>
            <w:r w:rsidR="009637B8">
              <w:rPr>
                <w:noProof/>
                <w:webHidden/>
              </w:rPr>
              <w:tab/>
            </w:r>
            <w:r w:rsidR="009637B8">
              <w:rPr>
                <w:noProof/>
                <w:webHidden/>
              </w:rPr>
              <w:fldChar w:fldCharType="begin"/>
            </w:r>
            <w:r w:rsidR="009637B8">
              <w:rPr>
                <w:noProof/>
                <w:webHidden/>
              </w:rPr>
              <w:instrText xml:space="preserve"> PAGEREF _Toc87190068 \h </w:instrText>
            </w:r>
            <w:r w:rsidR="009637B8">
              <w:rPr>
                <w:noProof/>
                <w:webHidden/>
              </w:rPr>
            </w:r>
            <w:r w:rsidR="009637B8">
              <w:rPr>
                <w:noProof/>
                <w:webHidden/>
              </w:rPr>
              <w:fldChar w:fldCharType="separate"/>
            </w:r>
            <w:r w:rsidR="009637B8">
              <w:rPr>
                <w:noProof/>
                <w:webHidden/>
              </w:rPr>
              <w:t>4</w:t>
            </w:r>
            <w:r w:rsidR="009637B8">
              <w:rPr>
                <w:noProof/>
                <w:webHidden/>
              </w:rPr>
              <w:fldChar w:fldCharType="end"/>
            </w:r>
          </w:hyperlink>
        </w:p>
        <w:p w14:paraId="593DB055" w14:textId="5E3A78DA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731DD20C" w14:textId="77777777" w:rsidR="000C5B71" w:rsidRDefault="000C5B71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highlight w:val="lightGray"/>
          <w:lang w:val="en-US"/>
        </w:rPr>
      </w:pPr>
      <w:bookmarkStart w:id="0" w:name="_Toc87190058"/>
      <w:r>
        <w:rPr>
          <w:rFonts w:asciiTheme="minorHAnsi" w:hAnsiTheme="minorHAnsi" w:cstheme="minorHAnsi"/>
          <w:b/>
          <w:bCs w:val="0"/>
          <w:highlight w:val="lightGray"/>
          <w:lang w:val="en-US"/>
        </w:rPr>
        <w:br w:type="page"/>
      </w:r>
    </w:p>
    <w:p w14:paraId="08BA7496" w14:textId="7A6AED48" w:rsidR="00BA6F15" w:rsidRPr="00DB47A0" w:rsidRDefault="00BA6F15" w:rsidP="000C5B71">
      <w:pPr>
        <w:pStyle w:val="Heading1"/>
        <w:spacing w:after="120"/>
        <w:ind w:left="540"/>
        <w:rPr>
          <w:rFonts w:asciiTheme="minorHAnsi" w:hAnsiTheme="minorHAnsi" w:cstheme="minorHAnsi"/>
          <w:b/>
          <w:bCs w:val="0"/>
          <w:color w:val="CC6600"/>
          <w:lang w:val="en-US"/>
        </w:rPr>
      </w:pPr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lastRenderedPageBreak/>
        <w:t>Team</w:t>
      </w:r>
      <w:bookmarkEnd w:id="0"/>
    </w:p>
    <w:p w14:paraId="06059A32" w14:textId="39C616E2" w:rsidR="00004DEC" w:rsidRDefault="00DB47A0" w:rsidP="00004DEC">
      <w:pPr>
        <w:pStyle w:val="ListParagraph"/>
        <w:numPr>
          <w:ilvl w:val="0"/>
          <w:numId w:val="21"/>
        </w:numPr>
        <w:rPr>
          <w:color w:val="A0C3E3" w:themeColor="accent2" w:themeTint="99"/>
          <w:lang w:val="en-US"/>
        </w:rPr>
      </w:pPr>
      <w:r>
        <w:rPr>
          <w:lang w:val="en-US"/>
        </w:rPr>
        <w:t>Krasimira Ruseva</w:t>
      </w:r>
      <w:r w:rsidR="00004DEC">
        <w:rPr>
          <w:lang w:val="en-US"/>
        </w:rPr>
        <w:t xml:space="preserve"> – </w:t>
      </w:r>
      <w:hyperlink r:id="rId12" w:history="1">
        <w:r w:rsidRPr="00631E48">
          <w:rPr>
            <w:rStyle w:val="Hyperlink"/>
            <w:lang w:val="en-US"/>
          </w:rPr>
          <w:t>KMRusevas20@codingburgs.</w:t>
        </w:r>
      </w:hyperlink>
      <w:r>
        <w:rPr>
          <w:rStyle w:val="Hyperlink"/>
          <w:color w:val="BE98DB" w:themeColor="hyperlink" w:themeTint="99"/>
          <w:lang w:val="en-US"/>
        </w:rPr>
        <w:t>bg</w:t>
      </w:r>
    </w:p>
    <w:p w14:paraId="14E59209" w14:textId="77777777" w:rsidR="00DC7C2F" w:rsidRPr="00004DEC" w:rsidRDefault="00DC7C2F" w:rsidP="00DC7C2F">
      <w:pPr>
        <w:pStyle w:val="ListParagraph"/>
        <w:rPr>
          <w:color w:val="A0C3E3" w:themeColor="accent2" w:themeTint="99"/>
          <w:lang w:val="en-US"/>
        </w:rPr>
      </w:pPr>
    </w:p>
    <w:p w14:paraId="6C24B35B" w14:textId="19404875" w:rsidR="00BA6F15" w:rsidRPr="00DB47A0" w:rsidRDefault="00BE0E23" w:rsidP="00BE0E23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1" w:name="_Toc87190059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Used Technologies</w:t>
      </w:r>
      <w:bookmarkEnd w:id="1"/>
    </w:p>
    <w:p w14:paraId="453052B0" w14:textId="64C07506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Visual Studio – </w:t>
      </w:r>
      <w:r w:rsidRPr="00BE0E23">
        <w:rPr>
          <w:color w:val="ACCBF9" w:themeColor="background2"/>
          <w:lang w:val="en-US"/>
        </w:rPr>
        <w:t>Application</w:t>
      </w:r>
    </w:p>
    <w:p w14:paraId="0F637A41" w14:textId="7F1F19E0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GitHub – </w:t>
      </w:r>
      <w:r w:rsidRPr="00BE0E23">
        <w:rPr>
          <w:color w:val="ACCBF9" w:themeColor="background2"/>
          <w:lang w:val="en-US"/>
        </w:rPr>
        <w:t>Organization</w:t>
      </w:r>
    </w:p>
    <w:p w14:paraId="25BB9B4C" w14:textId="2EFA94BF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Adobe Illustrator – </w:t>
      </w:r>
      <w:r w:rsidRPr="00BE0E23">
        <w:rPr>
          <w:color w:val="ACCBF9" w:themeColor="background2"/>
          <w:lang w:val="en-US"/>
        </w:rPr>
        <w:t>Logo</w:t>
      </w:r>
    </w:p>
    <w:p w14:paraId="2CFDD379" w14:textId="16CDF379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ACCBF9" w:themeColor="background2"/>
          <w:lang w:val="en-US"/>
        </w:rPr>
      </w:pPr>
      <w:r>
        <w:rPr>
          <w:lang w:val="en-US"/>
        </w:rPr>
        <w:t xml:space="preserve">Microsoft Word – </w:t>
      </w:r>
      <w:r w:rsidRPr="003F64B8">
        <w:rPr>
          <w:color w:val="ACCBF9" w:themeColor="background2"/>
          <w:lang w:val="en-US"/>
        </w:rPr>
        <w:t>Documentation</w:t>
      </w:r>
    </w:p>
    <w:p w14:paraId="169E0E96" w14:textId="7DA0BACD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Microsoft PowerPoint – </w:t>
      </w:r>
      <w:r w:rsidRPr="003F64B8">
        <w:rPr>
          <w:color w:val="ACCBF9" w:themeColor="background2"/>
          <w:lang w:val="en-US"/>
        </w:rPr>
        <w:t>Presentation</w:t>
      </w:r>
    </w:p>
    <w:p w14:paraId="5D3CC956" w14:textId="5A100FF7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ACCBF9" w:themeColor="background2"/>
          <w:lang w:val="en-US"/>
        </w:rPr>
      </w:pPr>
      <w:r>
        <w:rPr>
          <w:lang w:val="en-US"/>
        </w:rPr>
        <w:t xml:space="preserve">Microsoft Excel – </w:t>
      </w:r>
      <w:r w:rsidRPr="003F64B8">
        <w:rPr>
          <w:color w:val="ACCBF9" w:themeColor="background2"/>
          <w:lang w:val="en-US"/>
        </w:rPr>
        <w:t>QA Documentation</w:t>
      </w:r>
    </w:p>
    <w:p w14:paraId="35416F71" w14:textId="2A5D0D6E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ED90476" w14:textId="7BCE71B2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39ECA603" w14:textId="758A1AFB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E3A0EA3" w14:textId="59392865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00CF9A0A" w14:textId="486B07EA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4D1B78D8" w14:textId="1D8F98F4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8EB7A9F" w14:textId="0E81D436" w:rsidR="000C5B71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25B6C1AF" w14:textId="77777777" w:rsidR="000C5B71" w:rsidRPr="003F64B8" w:rsidRDefault="000C5B71" w:rsidP="000C5B71">
      <w:pPr>
        <w:pStyle w:val="NoSpacing"/>
        <w:spacing w:line="360" w:lineRule="auto"/>
        <w:rPr>
          <w:color w:val="ACCBF9" w:themeColor="background2"/>
          <w:lang w:val="en-US"/>
        </w:rPr>
      </w:pPr>
    </w:p>
    <w:p w14:paraId="585523AD" w14:textId="51E51B3B" w:rsidR="003F64B8" w:rsidRPr="00DB47A0" w:rsidRDefault="003F64B8" w:rsidP="00732F87">
      <w:pPr>
        <w:pStyle w:val="Heading1"/>
        <w:numPr>
          <w:ilvl w:val="0"/>
          <w:numId w:val="12"/>
        </w:numPr>
        <w:spacing w:after="1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2" w:name="_Toc87190060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Resume</w:t>
      </w:r>
      <w:bookmarkEnd w:id="2"/>
    </w:p>
    <w:p w14:paraId="0A9A4DE6" w14:textId="2B5F413A" w:rsidR="00DC7C2F" w:rsidRDefault="00732F87" w:rsidP="00004DEC">
      <w:pPr>
        <w:pStyle w:val="Style1"/>
        <w:rPr>
          <w:lang w:val="bg-BG"/>
        </w:rPr>
      </w:pPr>
      <w:r w:rsidRPr="00732F87">
        <w:t xml:space="preserve">This is a game of </w:t>
      </w:r>
      <w:r>
        <w:t>C</w:t>
      </w:r>
      <w:r w:rsidRPr="00732F87">
        <w:t>++, made for the school project</w:t>
      </w:r>
      <w:r w:rsidR="000C5B71">
        <w:rPr>
          <w:lang w:val="bg-BG"/>
        </w:rPr>
        <w:t xml:space="preserve">. </w:t>
      </w:r>
      <w:r w:rsidR="000C5B71" w:rsidRPr="000C5B71">
        <w:rPr>
          <w:lang w:val="bg-BG"/>
        </w:rPr>
        <w:t xml:space="preserve">The aim of the game is to introduce a person to different types of </w:t>
      </w:r>
      <w:r w:rsidR="00034869">
        <w:t>cars and their models.</w:t>
      </w:r>
    </w:p>
    <w:p w14:paraId="39437E9F" w14:textId="77777777" w:rsidR="00BE0E23" w:rsidRDefault="00BE0E23" w:rsidP="00004DEC">
      <w:pPr>
        <w:pStyle w:val="Style1"/>
        <w:rPr>
          <w:lang w:val="bg-BG"/>
        </w:rPr>
      </w:pPr>
    </w:p>
    <w:p w14:paraId="77D5C13C" w14:textId="77777777" w:rsidR="000C5B71" w:rsidRPr="000C5B71" w:rsidRDefault="000C5B71" w:rsidP="00004DEC">
      <w:pPr>
        <w:pStyle w:val="Style1"/>
        <w:rPr>
          <w:lang w:val="bg-BG"/>
        </w:rPr>
      </w:pPr>
    </w:p>
    <w:p w14:paraId="63BFFF34" w14:textId="56C2AE78" w:rsidR="009976CF" w:rsidRPr="00DB47A0" w:rsidRDefault="00D06EED" w:rsidP="009976CF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3" w:name="_Toc87190061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Stages</w:t>
      </w:r>
      <w:r w:rsidR="006775C3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 </w:t>
      </w:r>
      <w:r w:rsidR="002E2D5B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o</w:t>
      </w:r>
      <w:r w:rsidR="006775C3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f </w:t>
      </w:r>
      <w:r w:rsidR="002E2D5B"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development</w:t>
      </w:r>
      <w:bookmarkEnd w:id="3"/>
    </w:p>
    <w:p w14:paraId="3880E1FB" w14:textId="6FE78D3E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4" w:name="_Toc87190062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4.1 Idea</w:t>
      </w:r>
      <w:bookmarkEnd w:id="4"/>
    </w:p>
    <w:p w14:paraId="436A3E96" w14:textId="2C781216" w:rsidR="009976CF" w:rsidRPr="001D236E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Once I figured out what my app would entail I got to work.</w:t>
      </w:r>
    </w:p>
    <w:p w14:paraId="5DEFE99D" w14:textId="7442F19B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5" w:name="_Toc87190063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4.2 Organisation</w:t>
      </w:r>
      <w:bookmarkEnd w:id="5"/>
    </w:p>
    <w:p w14:paraId="57E2262B" w14:textId="76E51E9C" w:rsidR="009976CF" w:rsidRPr="00132F1A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I organized myself to work every week during my practice classes by following my teacher's instructions. I also took a little time after school</w:t>
      </w:r>
      <w:r w:rsidR="009976CF">
        <w:rPr>
          <w:lang w:val="en-US"/>
        </w:rPr>
        <w:t>.</w:t>
      </w:r>
    </w:p>
    <w:p w14:paraId="19DF1C4F" w14:textId="1C4F605E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6" w:name="_Toc87190064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lastRenderedPageBreak/>
        <w:t>4.3 Realisation</w:t>
      </w:r>
      <w:bookmarkEnd w:id="6"/>
    </w:p>
    <w:p w14:paraId="1F4DD0A1" w14:textId="4200DD85" w:rsidR="009976CF" w:rsidRPr="008D5D52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I implemented the project by organizing after each task what I needed to do the next time I got to work.</w:t>
      </w:r>
      <w:r w:rsidR="009976CF">
        <w:rPr>
          <w:lang w:val="en-US"/>
        </w:rPr>
        <w:t>.</w:t>
      </w:r>
    </w:p>
    <w:p w14:paraId="7EAEEAA3" w14:textId="3E6085CD" w:rsidR="009976CF" w:rsidRPr="00DB47A0" w:rsidRDefault="009976CF" w:rsidP="009976CF">
      <w:pPr>
        <w:pStyle w:val="Heading1"/>
        <w:ind w:left="720"/>
        <w:rPr>
          <w:rFonts w:asciiTheme="minorHAnsi" w:hAnsiTheme="minorHAnsi" w:cstheme="minorHAnsi"/>
          <w:b/>
          <w:bCs w:val="0"/>
          <w:color w:val="CC6600"/>
          <w:lang w:val="en-US"/>
        </w:rPr>
      </w:pPr>
      <w:bookmarkStart w:id="7" w:name="_Toc87190067"/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>4.</w:t>
      </w:r>
      <w:r w:rsidR="000C5B71" w:rsidRPr="00DB47A0">
        <w:rPr>
          <w:rFonts w:asciiTheme="minorHAnsi" w:hAnsiTheme="minorHAnsi" w:cstheme="minorHAnsi"/>
          <w:b/>
          <w:bCs w:val="0"/>
          <w:color w:val="CC6600"/>
        </w:rPr>
        <w:t>4</w:t>
      </w:r>
      <w:r w:rsidRPr="00DB47A0">
        <w:rPr>
          <w:rFonts w:asciiTheme="minorHAnsi" w:hAnsiTheme="minorHAnsi" w:cstheme="minorHAnsi"/>
          <w:b/>
          <w:bCs w:val="0"/>
          <w:color w:val="CC6600"/>
          <w:lang w:val="en-US"/>
        </w:rPr>
        <w:t xml:space="preserve"> Presenting</w:t>
      </w:r>
      <w:bookmarkEnd w:id="7"/>
    </w:p>
    <w:p w14:paraId="176C592B" w14:textId="1B175700" w:rsidR="009976CF" w:rsidRPr="007E641B" w:rsidRDefault="000C5B71" w:rsidP="009976CF">
      <w:pPr>
        <w:ind w:left="1440"/>
        <w:rPr>
          <w:lang w:val="en-US"/>
        </w:rPr>
      </w:pPr>
      <w:r w:rsidRPr="000C5B71">
        <w:rPr>
          <w:lang w:val="en-US"/>
        </w:rPr>
        <w:t>For the presentation I had prepared a short presentation related to the project before presenting it to the teachers</w:t>
      </w:r>
      <w:r w:rsidR="009976CF">
        <w:rPr>
          <w:lang w:val="en-US"/>
        </w:rPr>
        <w:t>.</w:t>
      </w:r>
    </w:p>
    <w:p w14:paraId="7C70FCF6" w14:textId="504F963E" w:rsidR="00BA6F15" w:rsidRPr="00DC7C2F" w:rsidRDefault="00BA6F15" w:rsidP="00DC7C2F">
      <w:pPr>
        <w:spacing w:line="276" w:lineRule="auto"/>
        <w:rPr>
          <w:lang w:val="en-US"/>
        </w:rPr>
      </w:pPr>
    </w:p>
    <w:sectPr w:rsidR="00BA6F15" w:rsidRPr="00DC7C2F">
      <w:footerReference w:type="default" r:id="rId13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24D0" w14:textId="77777777" w:rsidR="005B187D" w:rsidRDefault="005B187D">
      <w:pPr>
        <w:spacing w:after="0" w:line="240" w:lineRule="auto"/>
      </w:pPr>
      <w:r>
        <w:separator/>
      </w:r>
    </w:p>
  </w:endnote>
  <w:endnote w:type="continuationSeparator" w:id="0">
    <w:p w14:paraId="18011B32" w14:textId="77777777" w:rsidR="005B187D" w:rsidRDefault="005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A75157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BA71CF8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C6F07FE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242852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423D" w14:textId="77777777" w:rsidR="005B187D" w:rsidRDefault="005B187D">
      <w:pPr>
        <w:spacing w:after="0" w:line="240" w:lineRule="auto"/>
      </w:pPr>
      <w:r>
        <w:separator/>
      </w:r>
    </w:p>
  </w:footnote>
  <w:footnote w:type="continuationSeparator" w:id="0">
    <w:p w14:paraId="26E0B1A3" w14:textId="77777777" w:rsidR="005B187D" w:rsidRDefault="005B1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9E25D49"/>
    <w:multiLevelType w:val="hybridMultilevel"/>
    <w:tmpl w:val="E2B4D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625">
    <w:abstractNumId w:val="2"/>
  </w:num>
  <w:num w:numId="2" w16cid:durableId="1227882993">
    <w:abstractNumId w:val="11"/>
  </w:num>
  <w:num w:numId="3" w16cid:durableId="1590501832">
    <w:abstractNumId w:val="0"/>
  </w:num>
  <w:num w:numId="4" w16cid:durableId="266696319">
    <w:abstractNumId w:val="5"/>
  </w:num>
  <w:num w:numId="5" w16cid:durableId="1967931386">
    <w:abstractNumId w:val="10"/>
  </w:num>
  <w:num w:numId="6" w16cid:durableId="1043016109">
    <w:abstractNumId w:val="18"/>
  </w:num>
  <w:num w:numId="7" w16cid:durableId="221674092">
    <w:abstractNumId w:val="12"/>
  </w:num>
  <w:num w:numId="8" w16cid:durableId="1916549287">
    <w:abstractNumId w:val="8"/>
  </w:num>
  <w:num w:numId="9" w16cid:durableId="2075932345">
    <w:abstractNumId w:val="14"/>
  </w:num>
  <w:num w:numId="10" w16cid:durableId="440222221">
    <w:abstractNumId w:val="4"/>
  </w:num>
  <w:num w:numId="11" w16cid:durableId="196622165">
    <w:abstractNumId w:val="20"/>
  </w:num>
  <w:num w:numId="12" w16cid:durableId="509612659">
    <w:abstractNumId w:val="9"/>
  </w:num>
  <w:num w:numId="13" w16cid:durableId="193083858">
    <w:abstractNumId w:val="1"/>
  </w:num>
  <w:num w:numId="14" w16cid:durableId="137840195">
    <w:abstractNumId w:val="7"/>
  </w:num>
  <w:num w:numId="15" w16cid:durableId="1948735412">
    <w:abstractNumId w:val="16"/>
  </w:num>
  <w:num w:numId="16" w16cid:durableId="721560101">
    <w:abstractNumId w:val="3"/>
  </w:num>
  <w:num w:numId="17" w16cid:durableId="1520198574">
    <w:abstractNumId w:val="13"/>
  </w:num>
  <w:num w:numId="18" w16cid:durableId="2102675924">
    <w:abstractNumId w:val="15"/>
  </w:num>
  <w:num w:numId="19" w16cid:durableId="1548100730">
    <w:abstractNumId w:val="6"/>
  </w:num>
  <w:num w:numId="20" w16cid:durableId="866722589">
    <w:abstractNumId w:val="19"/>
  </w:num>
  <w:num w:numId="21" w16cid:durableId="1750618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04DEC"/>
    <w:rsid w:val="00034869"/>
    <w:rsid w:val="000426B6"/>
    <w:rsid w:val="000C5B71"/>
    <w:rsid w:val="000F3867"/>
    <w:rsid w:val="000F4EF2"/>
    <w:rsid w:val="00132F1A"/>
    <w:rsid w:val="001A3AC3"/>
    <w:rsid w:val="001C0287"/>
    <w:rsid w:val="001C3EB5"/>
    <w:rsid w:val="001D236E"/>
    <w:rsid w:val="0023297F"/>
    <w:rsid w:val="002411C7"/>
    <w:rsid w:val="002552F8"/>
    <w:rsid w:val="00293FE2"/>
    <w:rsid w:val="002D0843"/>
    <w:rsid w:val="002E2D5B"/>
    <w:rsid w:val="003121DC"/>
    <w:rsid w:val="003134D5"/>
    <w:rsid w:val="0033314A"/>
    <w:rsid w:val="00333D0F"/>
    <w:rsid w:val="00340A47"/>
    <w:rsid w:val="003871B5"/>
    <w:rsid w:val="003E6A30"/>
    <w:rsid w:val="003F64B8"/>
    <w:rsid w:val="004B6BFC"/>
    <w:rsid w:val="00544AB1"/>
    <w:rsid w:val="00575AAE"/>
    <w:rsid w:val="005B187D"/>
    <w:rsid w:val="005F4EA4"/>
    <w:rsid w:val="00630446"/>
    <w:rsid w:val="0066066F"/>
    <w:rsid w:val="006775C3"/>
    <w:rsid w:val="0072218A"/>
    <w:rsid w:val="00732F87"/>
    <w:rsid w:val="007A40DB"/>
    <w:rsid w:val="007E641B"/>
    <w:rsid w:val="007E6627"/>
    <w:rsid w:val="007E6B13"/>
    <w:rsid w:val="008046C0"/>
    <w:rsid w:val="008107C5"/>
    <w:rsid w:val="008166FB"/>
    <w:rsid w:val="00830259"/>
    <w:rsid w:val="008C34B9"/>
    <w:rsid w:val="008D15F1"/>
    <w:rsid w:val="008D5D52"/>
    <w:rsid w:val="00925143"/>
    <w:rsid w:val="009533F6"/>
    <w:rsid w:val="009637B8"/>
    <w:rsid w:val="009976CF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71AB9"/>
    <w:rsid w:val="00CF5864"/>
    <w:rsid w:val="00D06EED"/>
    <w:rsid w:val="00D82B6D"/>
    <w:rsid w:val="00DB47A0"/>
    <w:rsid w:val="00DC7C2F"/>
    <w:rsid w:val="00EE574B"/>
    <w:rsid w:val="00F24928"/>
    <w:rsid w:val="00F44763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A66AC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42852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4A66AC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A66AC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242852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629DD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629DD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53356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04DEC"/>
    <w:pPr>
      <w:spacing w:after="120" w:line="360" w:lineRule="auto"/>
    </w:pPr>
    <w:rPr>
      <w:lang w:val="en-US"/>
    </w:rPr>
  </w:style>
  <w:style w:type="character" w:customStyle="1" w:styleId="Style1Char">
    <w:name w:val="Style1 Char"/>
    <w:basedOn w:val="DefaultParagraphFont"/>
    <w:link w:val="Style1"/>
    <w:rsid w:val="00004D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MRusevas20@codingburgs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E5CF1D-0AA3-47AC-8641-7A9EE7682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2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Lorena Hristova</dc:creator>
  <cp:lastModifiedBy>Todor Pavlov</cp:lastModifiedBy>
  <cp:revision>3</cp:revision>
  <dcterms:created xsi:type="dcterms:W3CDTF">2023-07-04T19:05:00Z</dcterms:created>
  <dcterms:modified xsi:type="dcterms:W3CDTF">2023-07-04T19:06:00Z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